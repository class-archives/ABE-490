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Pr="00605204" w:rsidRDefault="006D7439" w:rsidP="00CC0528">
      <w:pPr>
        <w:pStyle w:val="Title"/>
        <w:spacing w:after="0"/>
        <w:jc w:val="center"/>
        <w:rPr>
          <w:rFonts w:ascii="Arial" w:hAnsi="Arial" w:cs="Arial"/>
          <w:b/>
          <w:color w:val="auto"/>
          <w:sz w:val="40"/>
          <w:szCs w:val="48"/>
        </w:rPr>
      </w:pPr>
      <w:sdt>
        <w:sdtPr>
          <w:rPr>
            <w:rFonts w:ascii="Arial" w:hAnsi="Arial" w:cs="Arial"/>
            <w:b/>
            <w:color w:val="auto"/>
            <w:sz w:val="40"/>
            <w:szCs w:val="48"/>
          </w:rPr>
          <w:alias w:val="Enter your name:"/>
          <w:tag w:val=""/>
          <w:id w:val="-328297061"/>
          <w:placeholder>
            <w:docPart w:val="047B158734E945AC8829D80B27111A9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730192" w:rsidRPr="00605204">
            <w:rPr>
              <w:rFonts w:ascii="Arial" w:hAnsi="Arial" w:cs="Arial"/>
              <w:b/>
              <w:color w:val="auto"/>
              <w:sz w:val="40"/>
              <w:szCs w:val="48"/>
            </w:rPr>
            <w:t>Kathryn Atherton</w:t>
          </w:r>
        </w:sdtContent>
      </w:sdt>
    </w:p>
    <w:p w:rsidR="00394A6D" w:rsidRPr="00730192" w:rsidRDefault="00730192" w:rsidP="00605204">
      <w:pPr>
        <w:spacing w:before="60" w:after="0"/>
        <w:jc w:val="center"/>
        <w:rPr>
          <w:rFonts w:ascii="Arial" w:hAnsi="Arial" w:cs="Arial"/>
          <w:color w:val="auto"/>
          <w:sz w:val="20"/>
          <w:szCs w:val="20"/>
        </w:rPr>
      </w:pPr>
      <w:r w:rsidRPr="00730192">
        <w:rPr>
          <w:rFonts w:ascii="Arial" w:hAnsi="Arial" w:cs="Arial"/>
          <w:color w:val="auto"/>
          <w:sz w:val="20"/>
          <w:szCs w:val="20"/>
        </w:rPr>
        <w:t>1264 Camelot Lane</w:t>
      </w:r>
      <w:r w:rsidR="00CC75DB" w:rsidRPr="00730192">
        <w:rPr>
          <w:rFonts w:ascii="Arial" w:hAnsi="Arial" w:cs="Arial"/>
          <w:color w:val="auto"/>
          <w:sz w:val="20"/>
          <w:szCs w:val="20"/>
        </w:rPr>
        <w:t xml:space="preserve">, </w:t>
      </w:r>
      <w:r w:rsidRPr="00730192">
        <w:rPr>
          <w:rFonts w:ascii="Arial" w:hAnsi="Arial" w:cs="Arial"/>
          <w:color w:val="auto"/>
          <w:sz w:val="20"/>
          <w:szCs w:val="20"/>
        </w:rPr>
        <w:t>Lemont, IL 60439</w:t>
      </w:r>
      <w:r w:rsidR="007D00B3" w:rsidRPr="00730192">
        <w:rPr>
          <w:rFonts w:ascii="Arial" w:hAnsi="Arial" w:cs="Arial"/>
          <w:color w:val="auto"/>
          <w:sz w:val="20"/>
          <w:szCs w:val="20"/>
        </w:rPr>
        <w:t> | </w:t>
      </w:r>
      <w:r w:rsidRPr="00730192">
        <w:rPr>
          <w:rFonts w:ascii="Arial" w:hAnsi="Arial" w:cs="Arial"/>
          <w:color w:val="auto"/>
          <w:sz w:val="20"/>
          <w:szCs w:val="20"/>
        </w:rPr>
        <w:t>630-487-1897</w:t>
      </w:r>
      <w:r w:rsidR="007D00B3" w:rsidRPr="00730192">
        <w:rPr>
          <w:rFonts w:ascii="Arial" w:hAnsi="Arial" w:cs="Arial"/>
          <w:color w:val="auto"/>
          <w:sz w:val="20"/>
          <w:szCs w:val="20"/>
        </w:rPr>
        <w:t> | </w:t>
      </w:r>
      <w:r w:rsidRPr="00CC0528">
        <w:rPr>
          <w:rFonts w:ascii="Arial" w:hAnsi="Arial" w:cs="Arial"/>
          <w:color w:val="auto"/>
          <w:sz w:val="20"/>
          <w:szCs w:val="20"/>
        </w:rPr>
        <w:t>katherto@purdue.edu</w:t>
      </w:r>
      <w:r w:rsidRPr="00730192">
        <w:rPr>
          <w:rFonts w:ascii="Arial" w:hAnsi="Arial" w:cs="Arial"/>
          <w:color w:val="auto"/>
          <w:sz w:val="20"/>
          <w:szCs w:val="20"/>
        </w:rPr>
        <w:t xml:space="preserve"> | www.linkedin.com/in/kathryn-atherton</w:t>
      </w:r>
    </w:p>
    <w:p w:rsidR="00730192" w:rsidRPr="00730192" w:rsidRDefault="00CC0528" w:rsidP="00DC3329">
      <w:pPr>
        <w:pStyle w:val="Heading1"/>
        <w:spacing w:before="200" w:after="0"/>
        <w:rPr>
          <w:rFonts w:ascii="Arial" w:hAnsi="Arial" w:cs="Arial"/>
          <w:color w:val="auto"/>
        </w:rPr>
      </w:pPr>
      <w:r w:rsidRPr="00730192">
        <w:rPr>
          <w:rFonts w:ascii="Arial" w:hAnsi="Arial" w:cs="Arial"/>
          <w:color w:val="auto"/>
        </w:rPr>
        <w:t>Research projects</w:t>
      </w:r>
    </w:p>
    <w:p w:rsidR="00730192" w:rsidRPr="00605204" w:rsidRDefault="009A3C49" w:rsidP="00DC3329">
      <w:pPr>
        <w:pStyle w:val="Heading2"/>
        <w:spacing w:before="60" w:after="0"/>
        <w:rPr>
          <w:rFonts w:ascii="Arial" w:hAnsi="Arial" w:cs="Arial"/>
          <w:color w:val="auto"/>
          <w:szCs w:val="20"/>
        </w:rPr>
      </w:pPr>
      <w:r w:rsidRPr="00605204">
        <w:rPr>
          <w:rFonts w:ascii="Arial" w:hAnsi="Arial" w:cs="Arial"/>
          <w:caps w:val="0"/>
          <w:color w:val="auto"/>
          <w:szCs w:val="20"/>
        </w:rPr>
        <w:t>Near-term Ecological F</w:t>
      </w:r>
      <w:r w:rsidR="00730192" w:rsidRPr="00605204">
        <w:rPr>
          <w:rFonts w:ascii="Arial" w:hAnsi="Arial" w:cs="Arial"/>
          <w:caps w:val="0"/>
          <w:color w:val="auto"/>
          <w:szCs w:val="20"/>
        </w:rPr>
        <w:t xml:space="preserve">orecasting </w:t>
      </w:r>
      <w:r w:rsidRPr="00605204">
        <w:rPr>
          <w:rFonts w:ascii="Arial" w:hAnsi="Arial" w:cs="Arial"/>
          <w:caps w:val="0"/>
          <w:color w:val="auto"/>
          <w:szCs w:val="20"/>
        </w:rPr>
        <w:t>I</w:t>
      </w:r>
      <w:r w:rsidR="00730192" w:rsidRPr="00605204">
        <w:rPr>
          <w:rFonts w:ascii="Arial" w:hAnsi="Arial" w:cs="Arial"/>
          <w:caps w:val="0"/>
          <w:color w:val="auto"/>
          <w:szCs w:val="20"/>
        </w:rPr>
        <w:t>nitiative</w:t>
      </w:r>
      <w:r w:rsidR="00730192" w:rsidRPr="00605204">
        <w:rPr>
          <w:rFonts w:ascii="Arial" w:hAnsi="Arial" w:cs="Arial"/>
          <w:color w:val="auto"/>
          <w:szCs w:val="20"/>
        </w:rPr>
        <w:t> | </w:t>
      </w:r>
      <w:r w:rsidRPr="00605204">
        <w:rPr>
          <w:rFonts w:ascii="Arial" w:hAnsi="Arial" w:cs="Arial"/>
          <w:caps w:val="0"/>
          <w:color w:val="auto"/>
          <w:szCs w:val="20"/>
        </w:rPr>
        <w:t>Bhatnagar Lab, Boston U</w:t>
      </w:r>
      <w:r w:rsidR="00730192" w:rsidRPr="00605204">
        <w:rPr>
          <w:rFonts w:ascii="Arial" w:hAnsi="Arial" w:cs="Arial"/>
          <w:caps w:val="0"/>
          <w:color w:val="auto"/>
          <w:szCs w:val="20"/>
        </w:rPr>
        <w:t>niversity</w:t>
      </w:r>
      <w:r w:rsidR="00730192" w:rsidRPr="00605204">
        <w:rPr>
          <w:rFonts w:ascii="Arial" w:hAnsi="Arial" w:cs="Arial"/>
          <w:color w:val="auto"/>
          <w:szCs w:val="20"/>
        </w:rPr>
        <w:t> | </w:t>
      </w:r>
      <w:r w:rsidRPr="00605204">
        <w:rPr>
          <w:rFonts w:ascii="Arial" w:hAnsi="Arial" w:cs="Arial"/>
          <w:caps w:val="0"/>
          <w:color w:val="auto"/>
          <w:szCs w:val="20"/>
        </w:rPr>
        <w:t>J</w:t>
      </w:r>
      <w:r w:rsidR="00605204">
        <w:rPr>
          <w:rFonts w:ascii="Arial" w:hAnsi="Arial" w:cs="Arial"/>
          <w:caps w:val="0"/>
          <w:color w:val="auto"/>
          <w:szCs w:val="20"/>
        </w:rPr>
        <w:t>un</w:t>
      </w:r>
      <w:r w:rsidR="00730192" w:rsidRPr="00605204">
        <w:rPr>
          <w:rFonts w:ascii="Arial" w:hAnsi="Arial" w:cs="Arial"/>
          <w:color w:val="auto"/>
          <w:szCs w:val="20"/>
        </w:rPr>
        <w:t xml:space="preserve"> 2018 – </w:t>
      </w:r>
      <w:r w:rsidRPr="00605204">
        <w:rPr>
          <w:rFonts w:ascii="Arial" w:hAnsi="Arial" w:cs="Arial"/>
          <w:caps w:val="0"/>
          <w:color w:val="auto"/>
          <w:szCs w:val="20"/>
        </w:rPr>
        <w:t>A</w:t>
      </w:r>
      <w:r w:rsidR="00730192" w:rsidRPr="00605204">
        <w:rPr>
          <w:rFonts w:ascii="Arial" w:hAnsi="Arial" w:cs="Arial"/>
          <w:caps w:val="0"/>
          <w:color w:val="auto"/>
          <w:szCs w:val="20"/>
        </w:rPr>
        <w:t>ug</w:t>
      </w:r>
      <w:r w:rsidR="00730192" w:rsidRPr="00605204">
        <w:rPr>
          <w:rFonts w:ascii="Arial" w:hAnsi="Arial" w:cs="Arial"/>
          <w:color w:val="auto"/>
          <w:szCs w:val="20"/>
        </w:rPr>
        <w:t xml:space="preserve"> 2018</w:t>
      </w:r>
    </w:p>
    <w:p w:rsidR="00730192" w:rsidRDefault="009A3C49" w:rsidP="00CC0528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Used microbial DNA sequence data from the National Ecological Observatory Network</w:t>
      </w:r>
    </w:p>
    <w:p w:rsidR="009A3C49" w:rsidRDefault="009A3C49" w:rsidP="00CC0528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Developed statistical model in R that predicts composition of microbial communities across space using environmental variables like climate, soil nutrient content, and plant biomass</w:t>
      </w:r>
    </w:p>
    <w:p w:rsidR="009A3C49" w:rsidRPr="00730192" w:rsidRDefault="009A3C49" w:rsidP="00CC0528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Will present poster at Annual Biomedical Research Conference for Minority Students in November 2018</w:t>
      </w:r>
    </w:p>
    <w:p w:rsidR="00730192" w:rsidRPr="00730192" w:rsidRDefault="00730192" w:rsidP="00DC3329">
      <w:pPr>
        <w:pStyle w:val="Heading2"/>
        <w:spacing w:before="60" w:after="0"/>
        <w:rPr>
          <w:rFonts w:ascii="Arial" w:hAnsi="Arial" w:cs="Arial"/>
          <w:color w:val="auto"/>
          <w:sz w:val="20"/>
          <w:szCs w:val="20"/>
        </w:rPr>
      </w:pPr>
      <w:r w:rsidRPr="00605204">
        <w:rPr>
          <w:rFonts w:ascii="Arial" w:hAnsi="Arial" w:cs="Arial"/>
          <w:caps w:val="0"/>
          <w:color w:val="auto"/>
          <w:szCs w:val="20"/>
        </w:rPr>
        <w:t xml:space="preserve">Benzene </w:t>
      </w:r>
      <w:proofErr w:type="spellStart"/>
      <w:r w:rsidR="009A3C49" w:rsidRPr="00605204">
        <w:rPr>
          <w:rFonts w:ascii="Arial" w:hAnsi="Arial" w:cs="Arial"/>
          <w:caps w:val="0"/>
          <w:color w:val="auto"/>
          <w:szCs w:val="20"/>
        </w:rPr>
        <w:t>REDuction</w:t>
      </w:r>
      <w:proofErr w:type="spellEnd"/>
      <w:r w:rsidR="009A3C49" w:rsidRPr="00605204">
        <w:rPr>
          <w:rFonts w:ascii="Arial" w:hAnsi="Arial" w:cs="Arial"/>
          <w:caps w:val="0"/>
          <w:color w:val="auto"/>
          <w:szCs w:val="20"/>
        </w:rPr>
        <w:t xml:space="preserve"> </w:t>
      </w:r>
      <w:proofErr w:type="spellStart"/>
      <w:r w:rsidR="009A3C49" w:rsidRPr="00605204">
        <w:rPr>
          <w:rFonts w:ascii="Arial" w:hAnsi="Arial" w:cs="Arial"/>
          <w:caps w:val="0"/>
          <w:color w:val="auto"/>
          <w:szCs w:val="20"/>
        </w:rPr>
        <w:t>THER</w:t>
      </w:r>
      <w:r w:rsidRPr="00605204">
        <w:rPr>
          <w:rFonts w:ascii="Arial" w:hAnsi="Arial" w:cs="Arial"/>
          <w:caps w:val="0"/>
          <w:color w:val="auto"/>
          <w:szCs w:val="20"/>
        </w:rPr>
        <w:t>apy</w:t>
      </w:r>
      <w:proofErr w:type="spellEnd"/>
      <w:r w:rsidRPr="00605204">
        <w:rPr>
          <w:rFonts w:ascii="Arial" w:hAnsi="Arial" w:cs="Arial"/>
          <w:caps w:val="0"/>
          <w:color w:val="auto"/>
          <w:szCs w:val="20"/>
        </w:rPr>
        <w:t xml:space="preserve"> (</w:t>
      </w:r>
      <w:proofErr w:type="spellStart"/>
      <w:r w:rsidR="009A3C49" w:rsidRPr="00605204">
        <w:rPr>
          <w:rFonts w:ascii="Arial" w:hAnsi="Arial" w:cs="Arial"/>
          <w:caps w:val="0"/>
          <w:color w:val="auto"/>
          <w:szCs w:val="20"/>
        </w:rPr>
        <w:t>BRE</w:t>
      </w:r>
      <w:r w:rsidRPr="00605204">
        <w:rPr>
          <w:rFonts w:ascii="Arial" w:hAnsi="Arial" w:cs="Arial"/>
          <w:caps w:val="0"/>
          <w:color w:val="auto"/>
          <w:szCs w:val="20"/>
        </w:rPr>
        <w:t>a</w:t>
      </w:r>
      <w:r w:rsidR="009A3C49" w:rsidRPr="00605204">
        <w:rPr>
          <w:rFonts w:ascii="Arial" w:hAnsi="Arial" w:cs="Arial"/>
          <w:caps w:val="0"/>
          <w:color w:val="auto"/>
          <w:szCs w:val="20"/>
        </w:rPr>
        <w:t>THER</w:t>
      </w:r>
      <w:proofErr w:type="spellEnd"/>
      <w:r w:rsidRPr="00605204">
        <w:rPr>
          <w:rFonts w:ascii="Arial" w:hAnsi="Arial" w:cs="Arial"/>
          <w:caps w:val="0"/>
          <w:color w:val="auto"/>
          <w:szCs w:val="20"/>
        </w:rPr>
        <w:t>)</w:t>
      </w:r>
      <w:r w:rsidRPr="00605204">
        <w:rPr>
          <w:rFonts w:ascii="Arial" w:hAnsi="Arial" w:cs="Arial"/>
          <w:color w:val="auto"/>
          <w:szCs w:val="20"/>
        </w:rPr>
        <w:t> | </w:t>
      </w:r>
      <w:r w:rsidR="009A3C49" w:rsidRPr="00605204">
        <w:rPr>
          <w:rFonts w:ascii="Arial" w:hAnsi="Arial" w:cs="Arial"/>
          <w:color w:val="auto"/>
          <w:szCs w:val="20"/>
        </w:rPr>
        <w:t>P</w:t>
      </w:r>
      <w:r w:rsidR="009A3C49" w:rsidRPr="00605204">
        <w:rPr>
          <w:rFonts w:ascii="Arial" w:hAnsi="Arial" w:cs="Arial"/>
          <w:caps w:val="0"/>
          <w:color w:val="auto"/>
          <w:szCs w:val="20"/>
        </w:rPr>
        <w:t>urdue U</w:t>
      </w:r>
      <w:r w:rsidR="00CC0528" w:rsidRPr="00605204">
        <w:rPr>
          <w:rFonts w:ascii="Arial" w:hAnsi="Arial" w:cs="Arial"/>
          <w:caps w:val="0"/>
          <w:color w:val="auto"/>
          <w:szCs w:val="20"/>
        </w:rPr>
        <w:t>niversity i</w:t>
      </w:r>
      <w:r w:rsidR="009A3C49" w:rsidRPr="00605204">
        <w:rPr>
          <w:rFonts w:ascii="Arial" w:hAnsi="Arial" w:cs="Arial"/>
          <w:caps w:val="0"/>
          <w:color w:val="auto"/>
          <w:szCs w:val="20"/>
        </w:rPr>
        <w:t>GEM</w:t>
      </w:r>
      <w:r w:rsidRPr="00605204">
        <w:rPr>
          <w:rFonts w:ascii="Arial" w:hAnsi="Arial" w:cs="Arial"/>
          <w:color w:val="auto"/>
          <w:szCs w:val="20"/>
        </w:rPr>
        <w:t> | </w:t>
      </w:r>
      <w:r w:rsidR="009A3C49" w:rsidRPr="00605204">
        <w:rPr>
          <w:rFonts w:ascii="Arial" w:hAnsi="Arial" w:cs="Arial"/>
          <w:caps w:val="0"/>
          <w:color w:val="auto"/>
          <w:szCs w:val="20"/>
        </w:rPr>
        <w:t>M</w:t>
      </w:r>
      <w:r w:rsidR="00CC0528" w:rsidRPr="00605204">
        <w:rPr>
          <w:rFonts w:ascii="Arial" w:hAnsi="Arial" w:cs="Arial"/>
          <w:caps w:val="0"/>
          <w:color w:val="auto"/>
          <w:szCs w:val="20"/>
        </w:rPr>
        <w:t>ay 2017</w:t>
      </w:r>
      <w:r w:rsidRPr="00605204">
        <w:rPr>
          <w:rFonts w:ascii="Arial" w:hAnsi="Arial" w:cs="Arial"/>
          <w:color w:val="auto"/>
          <w:szCs w:val="20"/>
        </w:rPr>
        <w:t xml:space="preserve"> – </w:t>
      </w:r>
      <w:r w:rsidR="009A3C49" w:rsidRPr="00605204">
        <w:rPr>
          <w:rFonts w:ascii="Arial" w:hAnsi="Arial" w:cs="Arial"/>
          <w:caps w:val="0"/>
          <w:color w:val="auto"/>
          <w:szCs w:val="20"/>
        </w:rPr>
        <w:t>N</w:t>
      </w:r>
      <w:r w:rsidR="00605204">
        <w:rPr>
          <w:rFonts w:ascii="Arial" w:hAnsi="Arial" w:cs="Arial"/>
          <w:caps w:val="0"/>
          <w:color w:val="auto"/>
          <w:szCs w:val="20"/>
        </w:rPr>
        <w:t>ov</w:t>
      </w:r>
      <w:r w:rsidR="00CC0528" w:rsidRPr="00605204">
        <w:rPr>
          <w:rFonts w:ascii="Arial" w:hAnsi="Arial" w:cs="Arial"/>
          <w:caps w:val="0"/>
          <w:color w:val="auto"/>
          <w:szCs w:val="20"/>
        </w:rPr>
        <w:t xml:space="preserve"> </w:t>
      </w:r>
      <w:r w:rsidRPr="00605204">
        <w:rPr>
          <w:rFonts w:ascii="Arial" w:hAnsi="Arial" w:cs="Arial"/>
          <w:color w:val="auto"/>
          <w:szCs w:val="20"/>
        </w:rPr>
        <w:t>2017</w:t>
      </w:r>
    </w:p>
    <w:p w:rsidR="00730192" w:rsidRDefault="009A3C49" w:rsidP="00CC0528">
      <w:pPr>
        <w:pStyle w:val="ListBullet"/>
        <w:numPr>
          <w:ilvl w:val="0"/>
          <w:numId w:val="19"/>
        </w:numPr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Worked on Purdue International Genetically Engineered Machine (iGEM) team to genetically engineer </w:t>
      </w:r>
      <w:r>
        <w:rPr>
          <w:rFonts w:ascii="Arial" w:hAnsi="Arial" w:cs="Arial"/>
          <w:i/>
          <w:color w:val="auto"/>
        </w:rPr>
        <w:t>E. coli</w:t>
      </w:r>
      <w:r>
        <w:rPr>
          <w:rFonts w:ascii="Arial" w:hAnsi="Arial" w:cs="Arial"/>
          <w:color w:val="auto"/>
        </w:rPr>
        <w:t xml:space="preserve"> to degrade benzene in lungs</w:t>
      </w:r>
    </w:p>
    <w:p w:rsidR="009A3C49" w:rsidRDefault="00605204" w:rsidP="009A3C49">
      <w:pPr>
        <w:pStyle w:val="ListBullet"/>
        <w:numPr>
          <w:ilvl w:val="0"/>
          <w:numId w:val="19"/>
        </w:numPr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Modeled 3D lung </w:t>
      </w:r>
      <w:r w:rsidR="009A3C49">
        <w:rPr>
          <w:rFonts w:ascii="Arial" w:hAnsi="Arial" w:cs="Arial"/>
          <w:color w:val="auto"/>
        </w:rPr>
        <w:t>environment with rat lungs to determine product’s ability to enter</w:t>
      </w:r>
      <w:r>
        <w:rPr>
          <w:rFonts w:ascii="Arial" w:hAnsi="Arial" w:cs="Arial"/>
          <w:color w:val="auto"/>
        </w:rPr>
        <w:t xml:space="preserve"> and survive in lungs</w:t>
      </w:r>
    </w:p>
    <w:p w:rsidR="009A3C49" w:rsidRDefault="009A3C49" w:rsidP="009A3C49">
      <w:pPr>
        <w:pStyle w:val="ListBullet"/>
        <w:numPr>
          <w:ilvl w:val="0"/>
          <w:numId w:val="19"/>
        </w:numPr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Documented all work and ethical, social, and entrepreneurial considerations in a website</w:t>
      </w:r>
    </w:p>
    <w:p w:rsidR="009A3C49" w:rsidRPr="009A3C49" w:rsidRDefault="009A3C49" w:rsidP="009A3C49">
      <w:pPr>
        <w:pStyle w:val="ListBullet"/>
        <w:numPr>
          <w:ilvl w:val="0"/>
          <w:numId w:val="19"/>
        </w:numPr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Received silver medal at 2017 iGEM Giant Jamboree competing against 300+ teams in Boston</w:t>
      </w:r>
    </w:p>
    <w:p w:rsidR="00394A6D" w:rsidRPr="00730192" w:rsidRDefault="006D7439" w:rsidP="00DC3329">
      <w:pPr>
        <w:pStyle w:val="Heading1"/>
        <w:spacing w:before="200" w:after="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Education:"/>
          <w:tag w:val="Education:"/>
          <w:id w:val="1513793667"/>
          <w:placeholder>
            <w:docPart w:val="D4928ECDC3FD49B8AD94314AF0A975C8"/>
          </w:placeholder>
          <w:temporary/>
          <w:showingPlcHdr/>
          <w15:appearance w15:val="hidden"/>
        </w:sdtPr>
        <w:sdtContent>
          <w:r w:rsidR="007D00B3" w:rsidRPr="00730192">
            <w:rPr>
              <w:rFonts w:ascii="Arial" w:hAnsi="Arial" w:cs="Arial"/>
              <w:color w:val="auto"/>
            </w:rPr>
            <w:t>Education</w:t>
          </w:r>
        </w:sdtContent>
      </w:sdt>
    </w:p>
    <w:p w:rsidR="00394A6D" w:rsidRPr="00730192" w:rsidRDefault="00605204" w:rsidP="00DC3329">
      <w:pPr>
        <w:pStyle w:val="Heading2"/>
        <w:spacing w:before="60" w:after="0"/>
        <w:rPr>
          <w:rFonts w:ascii="Arial" w:hAnsi="Arial" w:cs="Arial"/>
          <w:color w:val="auto"/>
          <w:sz w:val="20"/>
        </w:rPr>
      </w:pPr>
      <w:r w:rsidRPr="00605204">
        <w:rPr>
          <w:rFonts w:ascii="Arial" w:hAnsi="Arial" w:cs="Arial"/>
          <w:caps w:val="0"/>
          <w:color w:val="auto"/>
        </w:rPr>
        <w:t>Purdue University | Biological Engineering</w:t>
      </w:r>
      <w:r w:rsidR="007D00B3" w:rsidRPr="00605204">
        <w:rPr>
          <w:rFonts w:ascii="Arial" w:hAnsi="Arial" w:cs="Arial"/>
          <w:color w:val="auto"/>
        </w:rPr>
        <w:t> | </w:t>
      </w:r>
      <w:r w:rsidR="009A3C49" w:rsidRPr="00605204">
        <w:rPr>
          <w:rFonts w:ascii="Arial" w:hAnsi="Arial" w:cs="Arial"/>
          <w:caps w:val="0"/>
          <w:color w:val="auto"/>
        </w:rPr>
        <w:t>M</w:t>
      </w:r>
      <w:r w:rsidR="00CC0528" w:rsidRPr="00605204">
        <w:rPr>
          <w:rFonts w:ascii="Arial" w:hAnsi="Arial" w:cs="Arial"/>
          <w:caps w:val="0"/>
          <w:color w:val="auto"/>
        </w:rPr>
        <w:t>ay 2019</w:t>
      </w:r>
      <w:r w:rsidRPr="00605204">
        <w:rPr>
          <w:rFonts w:ascii="Arial" w:hAnsi="Arial" w:cs="Arial"/>
          <w:color w:val="auto"/>
        </w:rPr>
        <w:t> </w:t>
      </w:r>
    </w:p>
    <w:p w:rsidR="00394A6D" w:rsidRDefault="009A3C49" w:rsidP="009A3C49">
      <w:pPr>
        <w:pStyle w:val="ListBullet"/>
        <w:numPr>
          <w:ilvl w:val="0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Focus in Cellular and Biomolecular E</w:t>
      </w:r>
      <w:r w:rsidR="00CC0528">
        <w:rPr>
          <w:rFonts w:ascii="Arial" w:hAnsi="Arial" w:cs="Arial"/>
          <w:color w:val="auto"/>
          <w:sz w:val="20"/>
        </w:rPr>
        <w:t>ngineering</w:t>
      </w:r>
      <w:r>
        <w:rPr>
          <w:rFonts w:ascii="Arial" w:hAnsi="Arial" w:cs="Arial"/>
          <w:color w:val="auto"/>
          <w:sz w:val="20"/>
        </w:rPr>
        <w:t xml:space="preserve"> and minors in Spanish and B</w:t>
      </w:r>
      <w:r w:rsidR="00CC0528" w:rsidRPr="009A3C49">
        <w:rPr>
          <w:rFonts w:ascii="Arial" w:hAnsi="Arial" w:cs="Arial"/>
          <w:color w:val="auto"/>
          <w:sz w:val="20"/>
        </w:rPr>
        <w:t>iotechnology</w:t>
      </w:r>
    </w:p>
    <w:p w:rsidR="00DC3329" w:rsidRDefault="00DC3329" w:rsidP="00DC3329">
      <w:pPr>
        <w:pStyle w:val="ListBullet"/>
        <w:numPr>
          <w:ilvl w:val="0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Special coursework includes Principles in Systems and Synthetic Biology | Fall 2018</w:t>
      </w:r>
    </w:p>
    <w:p w:rsidR="00DC3329" w:rsidRDefault="00605204" w:rsidP="00DC3329">
      <w:pPr>
        <w:pStyle w:val="ListBullet"/>
        <w:numPr>
          <w:ilvl w:val="0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Awarded Best Poster </w:t>
      </w:r>
      <w:r w:rsidR="00DC3329">
        <w:rPr>
          <w:rFonts w:ascii="Arial" w:hAnsi="Arial" w:cs="Arial"/>
          <w:color w:val="auto"/>
          <w:sz w:val="20"/>
        </w:rPr>
        <w:t>for the Purdue Undergraduate Research Symposium | April 2017</w:t>
      </w:r>
    </w:p>
    <w:p w:rsidR="00DC3329" w:rsidRDefault="006D7439" w:rsidP="00DC3329">
      <w:pPr>
        <w:pStyle w:val="ListBullet"/>
        <w:numPr>
          <w:ilvl w:val="0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Studied abroad in Madrid</w:t>
      </w:r>
      <w:r w:rsidR="00605204">
        <w:rPr>
          <w:rFonts w:ascii="Arial" w:hAnsi="Arial" w:cs="Arial"/>
          <w:color w:val="auto"/>
          <w:sz w:val="20"/>
        </w:rPr>
        <w:t>, Spain</w:t>
      </w:r>
      <w:r>
        <w:rPr>
          <w:rFonts w:ascii="Arial" w:hAnsi="Arial" w:cs="Arial"/>
          <w:color w:val="auto"/>
          <w:sz w:val="20"/>
        </w:rPr>
        <w:t xml:space="preserve"> for six weeks to complete Spanish minor | Summer 2016</w:t>
      </w:r>
    </w:p>
    <w:p w:rsidR="006D7439" w:rsidRDefault="00605204" w:rsidP="00DC3329">
      <w:pPr>
        <w:pStyle w:val="ListBullet"/>
        <w:numPr>
          <w:ilvl w:val="0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Recipient of merit-based scholarships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Trustees Scholar | Fall 2015 – Present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Gary and Michelle </w:t>
      </w:r>
      <w:proofErr w:type="spellStart"/>
      <w:r>
        <w:rPr>
          <w:rFonts w:ascii="Arial" w:hAnsi="Arial" w:cs="Arial"/>
          <w:color w:val="auto"/>
          <w:sz w:val="20"/>
        </w:rPr>
        <w:t>Henriott</w:t>
      </w:r>
      <w:proofErr w:type="spellEnd"/>
      <w:r>
        <w:rPr>
          <w:rFonts w:ascii="Arial" w:hAnsi="Arial" w:cs="Arial"/>
          <w:color w:val="auto"/>
          <w:sz w:val="20"/>
        </w:rPr>
        <w:t xml:space="preserve"> Scholarship | Fall 2018 – Spring 2019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Charles and Carolyn Spillman Scholarship | Fall 2018 – Spring 2019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Gruel Memorial Scholarship | Fall 2017 – Spring 2018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Larry and Lola Huggins Scholarship | Fall 2017 – Spring 2018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John B. Greiner Scholarship | Fall 2016 – Spring 2017</w:t>
      </w:r>
    </w:p>
    <w:p w:rsidR="00605204" w:rsidRDefault="00605204" w:rsidP="00605204">
      <w:pPr>
        <w:pStyle w:val="ListBullet"/>
        <w:numPr>
          <w:ilvl w:val="1"/>
          <w:numId w:val="18"/>
        </w:numPr>
        <w:spacing w:after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Marilyn Dwyer Women in Engineering Scholarship | Fall 2015 – Spring 2017</w:t>
      </w:r>
    </w:p>
    <w:sdt>
      <w:sdtPr>
        <w:rPr>
          <w:rFonts w:ascii="Arial" w:hAnsi="Arial" w:cs="Arial"/>
          <w:color w:val="auto"/>
        </w:rPr>
        <w:alias w:val="Skills &amp; Abilities:"/>
        <w:tag w:val="Skills &amp; Abilities:"/>
        <w:id w:val="495469907"/>
        <w:placeholder>
          <w:docPart w:val="C92D1AC631FB40F5A592046348080968"/>
        </w:placeholder>
        <w:temporary/>
        <w:showingPlcHdr/>
        <w15:appearance w15:val="hidden"/>
      </w:sdtPr>
      <w:sdtContent>
        <w:p w:rsidR="00605204" w:rsidRPr="00730192" w:rsidRDefault="00605204" w:rsidP="00605204">
          <w:pPr>
            <w:pStyle w:val="Heading1"/>
            <w:spacing w:before="200" w:after="0"/>
            <w:rPr>
              <w:rFonts w:ascii="Arial" w:hAnsi="Arial" w:cs="Arial"/>
              <w:color w:val="auto"/>
            </w:rPr>
          </w:pPr>
          <w:r w:rsidRPr="00730192">
            <w:rPr>
              <w:rFonts w:ascii="Arial" w:hAnsi="Arial" w:cs="Arial"/>
              <w:color w:val="auto"/>
            </w:rPr>
            <w:t>Skills &amp; Abilities</w:t>
          </w:r>
        </w:p>
      </w:sdtContent>
    </w:sdt>
    <w:p w:rsidR="00605204" w:rsidRPr="00605204" w:rsidRDefault="00605204" w:rsidP="00605204">
      <w:pPr>
        <w:pStyle w:val="Heading2"/>
        <w:spacing w:before="60" w:after="0"/>
        <w:rPr>
          <w:rFonts w:ascii="Arial" w:hAnsi="Arial" w:cs="Arial"/>
          <w:color w:val="auto"/>
          <w:szCs w:val="20"/>
        </w:rPr>
      </w:pPr>
      <w:r w:rsidRPr="00605204">
        <w:rPr>
          <w:rFonts w:ascii="Arial" w:hAnsi="Arial" w:cs="Arial"/>
          <w:caps w:val="0"/>
          <w:color w:val="auto"/>
          <w:szCs w:val="20"/>
        </w:rPr>
        <w:t>Biological Laboratory Techniques</w:t>
      </w:r>
      <w:bookmarkStart w:id="0" w:name="_GoBack"/>
      <w:bookmarkEnd w:id="0"/>
    </w:p>
    <w:p w:rsidR="00605204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 w:rsidRPr="009A3C49">
        <w:rPr>
          <w:rFonts w:ascii="Arial" w:hAnsi="Arial" w:cs="Arial"/>
          <w:color w:val="auto"/>
          <w:sz w:val="20"/>
          <w:szCs w:val="20"/>
        </w:rPr>
        <w:t>Adept in PCR, DNA extraction, gel electrophoresis and extraction, bacterial transformation, and Gibson assembly</w:t>
      </w:r>
    </w:p>
    <w:p w:rsidR="00605204" w:rsidRPr="009A3C49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Accomplished in using literature to develop new protocols when designing biological assays</w:t>
      </w:r>
    </w:p>
    <w:p w:rsidR="00605204" w:rsidRPr="00605204" w:rsidRDefault="00605204" w:rsidP="00605204">
      <w:pPr>
        <w:pStyle w:val="Heading2"/>
        <w:spacing w:before="60" w:after="0"/>
        <w:rPr>
          <w:rFonts w:ascii="Arial" w:hAnsi="Arial" w:cs="Arial"/>
          <w:caps w:val="0"/>
          <w:color w:val="auto"/>
          <w:szCs w:val="20"/>
        </w:rPr>
      </w:pPr>
      <w:r w:rsidRPr="00605204">
        <w:rPr>
          <w:rFonts w:ascii="Arial" w:hAnsi="Arial" w:cs="Arial"/>
          <w:caps w:val="0"/>
          <w:color w:val="auto"/>
          <w:szCs w:val="20"/>
        </w:rPr>
        <w:t>Written and Oral Communication Skills</w:t>
      </w:r>
    </w:p>
    <w:p w:rsidR="00605204" w:rsidRPr="009A3C49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 w:rsidRPr="009A3C49">
        <w:rPr>
          <w:rFonts w:ascii="Arial" w:hAnsi="Arial" w:cs="Arial"/>
          <w:color w:val="auto"/>
          <w:sz w:val="20"/>
          <w:szCs w:val="20"/>
        </w:rPr>
        <w:t>Fluent in English and professional proficiency in Spanish</w:t>
      </w:r>
    </w:p>
    <w:p w:rsidR="00605204" w:rsidRPr="009A3C49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 w:rsidRPr="009A3C49">
        <w:rPr>
          <w:rFonts w:ascii="Arial" w:hAnsi="Arial" w:cs="Arial"/>
          <w:color w:val="auto"/>
          <w:sz w:val="20"/>
          <w:szCs w:val="20"/>
        </w:rPr>
        <w:t xml:space="preserve">Experienced in performing literature reviews </w:t>
      </w:r>
      <w:r>
        <w:rPr>
          <w:rFonts w:ascii="Arial" w:hAnsi="Arial" w:cs="Arial"/>
          <w:color w:val="auto"/>
          <w:sz w:val="20"/>
          <w:szCs w:val="20"/>
        </w:rPr>
        <w:t xml:space="preserve">to write </w:t>
      </w:r>
      <w:r w:rsidRPr="009A3C49">
        <w:rPr>
          <w:rFonts w:ascii="Arial" w:hAnsi="Arial" w:cs="Arial"/>
          <w:color w:val="auto"/>
          <w:sz w:val="20"/>
          <w:szCs w:val="20"/>
        </w:rPr>
        <w:t>papers</w:t>
      </w:r>
      <w:r>
        <w:rPr>
          <w:rFonts w:ascii="Arial" w:hAnsi="Arial" w:cs="Arial"/>
          <w:color w:val="auto"/>
          <w:sz w:val="20"/>
          <w:szCs w:val="20"/>
        </w:rPr>
        <w:t xml:space="preserve"> and explore project background knowledge</w:t>
      </w:r>
    </w:p>
    <w:p w:rsidR="00605204" w:rsidRPr="009A3C49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 w:rsidRPr="009A3C49">
        <w:rPr>
          <w:rFonts w:ascii="Arial" w:hAnsi="Arial" w:cs="Arial"/>
          <w:color w:val="auto"/>
          <w:sz w:val="20"/>
          <w:szCs w:val="20"/>
        </w:rPr>
        <w:t>Published abstracts, composed technical papers, and delivered poster and oral scientific presentations</w:t>
      </w:r>
    </w:p>
    <w:p w:rsidR="00605204" w:rsidRPr="00605204" w:rsidRDefault="00605204" w:rsidP="00605204">
      <w:pPr>
        <w:pStyle w:val="Heading2"/>
        <w:spacing w:before="60" w:after="0"/>
        <w:rPr>
          <w:rFonts w:ascii="Arial" w:hAnsi="Arial" w:cs="Arial"/>
          <w:caps w:val="0"/>
          <w:color w:val="auto"/>
          <w:szCs w:val="20"/>
        </w:rPr>
      </w:pPr>
      <w:r w:rsidRPr="00605204">
        <w:rPr>
          <w:rFonts w:ascii="Arial" w:hAnsi="Arial" w:cs="Arial"/>
          <w:caps w:val="0"/>
          <w:color w:val="auto"/>
          <w:szCs w:val="20"/>
        </w:rPr>
        <w:t>Programming</w:t>
      </w:r>
    </w:p>
    <w:p w:rsidR="00605204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 w:rsidRPr="009A3C49">
        <w:rPr>
          <w:rFonts w:ascii="Arial" w:hAnsi="Arial" w:cs="Arial"/>
          <w:color w:val="auto"/>
          <w:sz w:val="20"/>
          <w:szCs w:val="20"/>
        </w:rPr>
        <w:t>P</w:t>
      </w:r>
      <w:r>
        <w:rPr>
          <w:rFonts w:ascii="Arial" w:hAnsi="Arial" w:cs="Arial"/>
          <w:color w:val="auto"/>
          <w:sz w:val="20"/>
          <w:szCs w:val="20"/>
        </w:rPr>
        <w:t>racticed in using P</w:t>
      </w:r>
      <w:r w:rsidRPr="009A3C49">
        <w:rPr>
          <w:rFonts w:ascii="Arial" w:hAnsi="Arial" w:cs="Arial"/>
          <w:color w:val="auto"/>
          <w:sz w:val="20"/>
          <w:szCs w:val="20"/>
        </w:rPr>
        <w:t xml:space="preserve">ython, </w:t>
      </w:r>
      <w:r>
        <w:rPr>
          <w:rFonts w:ascii="Arial" w:hAnsi="Arial" w:cs="Arial"/>
          <w:color w:val="auto"/>
          <w:sz w:val="20"/>
          <w:szCs w:val="20"/>
        </w:rPr>
        <w:t>MATLAB, and C to work through various engineering problems</w:t>
      </w:r>
    </w:p>
    <w:p w:rsidR="00605204" w:rsidRPr="00DC3329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Working knowledge of using</w:t>
      </w:r>
      <w:r w:rsidRPr="009A3C49">
        <w:rPr>
          <w:rFonts w:ascii="Arial" w:hAnsi="Arial" w:cs="Arial"/>
          <w:color w:val="auto"/>
          <w:sz w:val="20"/>
          <w:szCs w:val="20"/>
        </w:rPr>
        <w:t xml:space="preserve"> R</w:t>
      </w:r>
      <w:r>
        <w:rPr>
          <w:rFonts w:ascii="Arial" w:hAnsi="Arial" w:cs="Arial"/>
          <w:color w:val="auto"/>
          <w:sz w:val="20"/>
          <w:szCs w:val="20"/>
        </w:rPr>
        <w:t xml:space="preserve"> to develop statistical models </w:t>
      </w:r>
    </w:p>
    <w:p w:rsidR="00605204" w:rsidRPr="00605204" w:rsidRDefault="00605204" w:rsidP="00605204">
      <w:pPr>
        <w:pStyle w:val="Heading2"/>
        <w:spacing w:before="60" w:after="0"/>
        <w:rPr>
          <w:rFonts w:ascii="Arial" w:hAnsi="Arial" w:cs="Arial"/>
          <w:color w:val="auto"/>
          <w:szCs w:val="20"/>
        </w:rPr>
      </w:pPr>
      <w:r w:rsidRPr="00605204">
        <w:rPr>
          <w:rFonts w:ascii="Arial" w:hAnsi="Arial" w:cs="Arial"/>
          <w:caps w:val="0"/>
          <w:color w:val="auto"/>
          <w:szCs w:val="20"/>
        </w:rPr>
        <w:t>Leadership and Teamwork</w:t>
      </w:r>
    </w:p>
    <w:p w:rsidR="00605204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Contributed to multiple interdisciplinary teams through classes</w:t>
      </w:r>
    </w:p>
    <w:p w:rsidR="00605204" w:rsidRDefault="00605204" w:rsidP="00605204">
      <w:pPr>
        <w:pStyle w:val="ListBullet"/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Volunteered for leadership positions in various organizations</w:t>
      </w:r>
    </w:p>
    <w:p w:rsidR="00605204" w:rsidRDefault="00605204" w:rsidP="00605204">
      <w:pPr>
        <w:pStyle w:val="ListBullet"/>
        <w:numPr>
          <w:ilvl w:val="1"/>
          <w:numId w:val="14"/>
        </w:numPr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Honors College First Year Seminar Mentor | Fall 2016, Fall 2017</w:t>
      </w:r>
    </w:p>
    <w:p w:rsidR="00605204" w:rsidRDefault="00605204" w:rsidP="00605204">
      <w:pPr>
        <w:pStyle w:val="ListBullet"/>
        <w:numPr>
          <w:ilvl w:val="1"/>
          <w:numId w:val="14"/>
        </w:numPr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Boiler Gold Rush (New Student Orientation Program) | Spring 2016 – Fall 2017</w:t>
      </w:r>
    </w:p>
    <w:p w:rsidR="00605204" w:rsidRDefault="00605204" w:rsidP="00605204">
      <w:pPr>
        <w:pStyle w:val="ListBullet"/>
        <w:numPr>
          <w:ilvl w:val="2"/>
          <w:numId w:val="14"/>
        </w:numPr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Team Supervisor | Fall 2016 – Fall 2017</w:t>
      </w:r>
    </w:p>
    <w:p w:rsidR="00605204" w:rsidRDefault="00605204" w:rsidP="00605204">
      <w:pPr>
        <w:pStyle w:val="ListBullet"/>
        <w:numPr>
          <w:ilvl w:val="2"/>
          <w:numId w:val="14"/>
        </w:numPr>
        <w:spacing w:after="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Team leader | Spring 2016 – Fall 2016</w:t>
      </w:r>
    </w:p>
    <w:p w:rsidR="00605204" w:rsidRPr="00605204" w:rsidRDefault="00605204" w:rsidP="00605204">
      <w:pPr>
        <w:pStyle w:val="ListBullet"/>
        <w:numPr>
          <w:ilvl w:val="1"/>
          <w:numId w:val="14"/>
        </w:numPr>
        <w:spacing w:after="0"/>
        <w:rPr>
          <w:rFonts w:ascii="Arial" w:hAnsi="Arial" w:cs="Arial"/>
          <w:color w:val="auto"/>
          <w:sz w:val="20"/>
          <w:szCs w:val="20"/>
        </w:rPr>
      </w:pPr>
      <w:r w:rsidRPr="00605204">
        <w:rPr>
          <w:rFonts w:ascii="Arial" w:hAnsi="Arial" w:cs="Arial"/>
          <w:color w:val="auto"/>
          <w:sz w:val="20"/>
          <w:szCs w:val="20"/>
        </w:rPr>
        <w:t>First Year Honors Engineering Peer Mentor | Spring 2017 – Spring 2018</w:t>
      </w:r>
    </w:p>
    <w:p w:rsidR="00605204" w:rsidRPr="00605204" w:rsidRDefault="00605204" w:rsidP="00605204">
      <w:pPr>
        <w:pStyle w:val="ListBullet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605204">
        <w:rPr>
          <w:rFonts w:ascii="Arial" w:hAnsi="Arial" w:cs="Arial"/>
          <w:sz w:val="20"/>
          <w:szCs w:val="20"/>
        </w:rPr>
        <w:t>Society of Women Engineers All Member Meeting Chair | Fall 2017 – Spring 2018</w:t>
      </w:r>
    </w:p>
    <w:sectPr w:rsidR="00605204" w:rsidRPr="00605204" w:rsidSect="00CC0528">
      <w:footerReference w:type="default" r:id="rId7"/>
      <w:pgSz w:w="12240" w:h="15840"/>
      <w:pgMar w:top="1152" w:right="720" w:bottom="1152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375" w:rsidRDefault="00FB6375">
      <w:pPr>
        <w:spacing w:after="0"/>
      </w:pPr>
      <w:r>
        <w:separator/>
      </w:r>
    </w:p>
  </w:endnote>
  <w:endnote w:type="continuationSeparator" w:id="0">
    <w:p w:rsidR="00FB6375" w:rsidRDefault="00FB6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F7F" w:rsidRDefault="00CD1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375" w:rsidRDefault="00FB6375">
      <w:pPr>
        <w:spacing w:after="0"/>
      </w:pPr>
      <w:r>
        <w:separator/>
      </w:r>
    </w:p>
  </w:footnote>
  <w:footnote w:type="continuationSeparator" w:id="0">
    <w:p w:rsidR="00FB6375" w:rsidRDefault="00FB63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0820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2"/>
    <w:rsid w:val="00374627"/>
    <w:rsid w:val="00394A6D"/>
    <w:rsid w:val="003F19B9"/>
    <w:rsid w:val="004476A1"/>
    <w:rsid w:val="005114E7"/>
    <w:rsid w:val="005E5E55"/>
    <w:rsid w:val="00605204"/>
    <w:rsid w:val="00616068"/>
    <w:rsid w:val="006D7439"/>
    <w:rsid w:val="006E401C"/>
    <w:rsid w:val="00730192"/>
    <w:rsid w:val="0077621B"/>
    <w:rsid w:val="007963CE"/>
    <w:rsid w:val="007D00B3"/>
    <w:rsid w:val="008916B6"/>
    <w:rsid w:val="00894357"/>
    <w:rsid w:val="008E10EB"/>
    <w:rsid w:val="009763C8"/>
    <w:rsid w:val="009A3C49"/>
    <w:rsid w:val="00A8131A"/>
    <w:rsid w:val="00B769EE"/>
    <w:rsid w:val="00C57E43"/>
    <w:rsid w:val="00C72B59"/>
    <w:rsid w:val="00CC0528"/>
    <w:rsid w:val="00CC75DB"/>
    <w:rsid w:val="00CD1F7F"/>
    <w:rsid w:val="00D33143"/>
    <w:rsid w:val="00D56207"/>
    <w:rsid w:val="00D765AF"/>
    <w:rsid w:val="00DC3329"/>
    <w:rsid w:val="00DD4208"/>
    <w:rsid w:val="00EA2B92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7C2A2CE5-E486-4529-B1C5-54FFC379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y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7B158734E945AC8829D80B27111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D059A-2020-4433-86FA-D4DF00A8428B}"/>
      </w:docPartPr>
      <w:docPartBody>
        <w:p w:rsidR="00154F3E" w:rsidRDefault="00154F3E">
          <w:pPr>
            <w:pStyle w:val="047B158734E945AC8829D80B27111A9A"/>
          </w:pPr>
          <w:r>
            <w:t>Your Name</w:t>
          </w:r>
        </w:p>
      </w:docPartBody>
    </w:docPart>
    <w:docPart>
      <w:docPartPr>
        <w:name w:val="D4928ECDC3FD49B8AD94314AF0A97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37BC0-AA44-4B9A-BDEC-E3AC32442546}"/>
      </w:docPartPr>
      <w:docPartBody>
        <w:p w:rsidR="00154F3E" w:rsidRDefault="00154F3E">
          <w:pPr>
            <w:pStyle w:val="D4928ECDC3FD49B8AD94314AF0A975C8"/>
          </w:pPr>
          <w:r>
            <w:t>Education</w:t>
          </w:r>
        </w:p>
      </w:docPartBody>
    </w:docPart>
    <w:docPart>
      <w:docPartPr>
        <w:name w:val="C92D1AC631FB40F5A59204634808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46D5-8F29-463C-B330-F6138F36FD5E}"/>
      </w:docPartPr>
      <w:docPartBody>
        <w:p w:rsidR="00000000" w:rsidRDefault="00154F3E" w:rsidP="00154F3E">
          <w:pPr>
            <w:pStyle w:val="C92D1AC631FB40F5A592046348080968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3E"/>
    <w:rsid w:val="001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B158734E945AC8829D80B27111A9A">
    <w:name w:val="047B158734E945AC8829D80B27111A9A"/>
  </w:style>
  <w:style w:type="paragraph" w:customStyle="1" w:styleId="0A0473A43EE84E0CABC308658348B818">
    <w:name w:val="0A0473A43EE84E0CABC308658348B818"/>
  </w:style>
  <w:style w:type="paragraph" w:customStyle="1" w:styleId="635A0A4720AA49B299D5A2DA27AD5DF4">
    <w:name w:val="635A0A4720AA49B299D5A2DA27AD5DF4"/>
  </w:style>
  <w:style w:type="paragraph" w:customStyle="1" w:styleId="568C2B767BE646FEB379EE9CD24B2E02">
    <w:name w:val="568C2B767BE646FEB379EE9CD24B2E02"/>
  </w:style>
  <w:style w:type="paragraph" w:customStyle="1" w:styleId="2B36A2F3485240E9B456A0AD883776F2">
    <w:name w:val="2B36A2F3485240E9B456A0AD883776F2"/>
  </w:style>
  <w:style w:type="paragraph" w:customStyle="1" w:styleId="B52B1EAF52A84A0DA4F758A1C5AFAD4C">
    <w:name w:val="B52B1EAF52A84A0DA4F758A1C5AFAD4C"/>
  </w:style>
  <w:style w:type="paragraph" w:customStyle="1" w:styleId="B46A0FB85F1142C3BFFD68741EA5A66A">
    <w:name w:val="B46A0FB85F1142C3BFFD68741EA5A66A"/>
  </w:style>
  <w:style w:type="paragraph" w:customStyle="1" w:styleId="D4928ECDC3FD49B8AD94314AF0A975C8">
    <w:name w:val="D4928ECDC3FD49B8AD94314AF0A975C8"/>
  </w:style>
  <w:style w:type="paragraph" w:customStyle="1" w:styleId="DFBBB927F484454E95D67DCD3C5D2D56">
    <w:name w:val="DFBBB927F484454E95D67DCD3C5D2D56"/>
  </w:style>
  <w:style w:type="paragraph" w:customStyle="1" w:styleId="850EAC52748F4B0DBFCD71FF0F54145D">
    <w:name w:val="850EAC52748F4B0DBFCD71FF0F54145D"/>
  </w:style>
  <w:style w:type="paragraph" w:customStyle="1" w:styleId="3B52E07C84274B478F6CA36BE7F6F597">
    <w:name w:val="3B52E07C84274B478F6CA36BE7F6F597"/>
  </w:style>
  <w:style w:type="paragraph" w:customStyle="1" w:styleId="FF1359DDB6874F8FA329BCB0D7C57153">
    <w:name w:val="FF1359DDB6874F8FA329BCB0D7C57153"/>
  </w:style>
  <w:style w:type="paragraph" w:customStyle="1" w:styleId="64B9B10847434A42B38285EF98C14B81">
    <w:name w:val="64B9B10847434A42B38285EF98C14B81"/>
  </w:style>
  <w:style w:type="paragraph" w:customStyle="1" w:styleId="E95F5E4B7C4541738DDA432C96C4C40F">
    <w:name w:val="E95F5E4B7C4541738DDA432C96C4C40F"/>
  </w:style>
  <w:style w:type="paragraph" w:customStyle="1" w:styleId="11F39777693D4C9AB842CD4677ADC2B3">
    <w:name w:val="11F39777693D4C9AB842CD4677ADC2B3"/>
  </w:style>
  <w:style w:type="paragraph" w:customStyle="1" w:styleId="AD2604E068F3453C8CBF2E5508E795D9">
    <w:name w:val="AD2604E068F3453C8CBF2E5508E795D9"/>
  </w:style>
  <w:style w:type="paragraph" w:customStyle="1" w:styleId="C4B71EB82D534A9B921F0E1E25B1C877">
    <w:name w:val="C4B71EB82D534A9B921F0E1E25B1C877"/>
  </w:style>
  <w:style w:type="paragraph" w:customStyle="1" w:styleId="55ABB1BD57B0498995133A88C828D247">
    <w:name w:val="55ABB1BD57B0498995133A88C828D247"/>
  </w:style>
  <w:style w:type="paragraph" w:customStyle="1" w:styleId="88B948DD74114C058E6AD63F8422DE8C">
    <w:name w:val="88B948DD74114C058E6AD63F8422DE8C"/>
  </w:style>
  <w:style w:type="paragraph" w:customStyle="1" w:styleId="37BD4E029B62435A826E24B2D84CA8A7">
    <w:name w:val="37BD4E029B62435A826E24B2D84CA8A7"/>
  </w:style>
  <w:style w:type="paragraph" w:customStyle="1" w:styleId="67F3B7959C3B41C181C671687E572E0F">
    <w:name w:val="67F3B7959C3B41C181C671687E572E0F"/>
  </w:style>
  <w:style w:type="paragraph" w:customStyle="1" w:styleId="148A85456FD84EFE9F338B7CFB6B0664">
    <w:name w:val="148A85456FD84EFE9F338B7CFB6B0664"/>
  </w:style>
  <w:style w:type="paragraph" w:customStyle="1" w:styleId="EB80E4A1B4E24A92A68BBE0D47F3C04D">
    <w:name w:val="EB80E4A1B4E24A92A68BBE0D47F3C04D"/>
  </w:style>
  <w:style w:type="paragraph" w:customStyle="1" w:styleId="C5FDC314996A40529804A00EED364E5B">
    <w:name w:val="C5FDC314996A40529804A00EED364E5B"/>
  </w:style>
  <w:style w:type="paragraph" w:customStyle="1" w:styleId="741C0CCD45A844548491A6EABD35CBED">
    <w:name w:val="741C0CCD45A844548491A6EABD35CBED"/>
  </w:style>
  <w:style w:type="paragraph" w:customStyle="1" w:styleId="A1DCFAC7AD764BF79D7EEEA167CCD0B8">
    <w:name w:val="A1DCFAC7AD764BF79D7EEEA167CCD0B8"/>
  </w:style>
  <w:style w:type="paragraph" w:customStyle="1" w:styleId="E6B0F1A85C164158A455F95D5A0D6D42">
    <w:name w:val="E6B0F1A85C164158A455F95D5A0D6D42"/>
  </w:style>
  <w:style w:type="paragraph" w:customStyle="1" w:styleId="CE66F1E02902441D85C4226144A99E5F">
    <w:name w:val="CE66F1E02902441D85C4226144A99E5F"/>
  </w:style>
  <w:style w:type="paragraph" w:customStyle="1" w:styleId="B0531BD3ECE945DE828565F690A8F711">
    <w:name w:val="B0531BD3ECE945DE828565F690A8F711"/>
  </w:style>
  <w:style w:type="paragraph" w:customStyle="1" w:styleId="82053B5167044965800CC15BDA6B2C74">
    <w:name w:val="82053B5167044965800CC15BDA6B2C74"/>
  </w:style>
  <w:style w:type="paragraph" w:customStyle="1" w:styleId="471946C5E27F4AF2A4B1BA59022AF1EE">
    <w:name w:val="471946C5E27F4AF2A4B1BA59022AF1EE"/>
  </w:style>
  <w:style w:type="paragraph" w:customStyle="1" w:styleId="BDD6CE7347694A5C935A8E76A58FD2D8">
    <w:name w:val="BDD6CE7347694A5C935A8E76A58FD2D8"/>
  </w:style>
  <w:style w:type="paragraph" w:customStyle="1" w:styleId="91AC66F360C34D9FB9F6C1945A0DACEE">
    <w:name w:val="91AC66F360C34D9FB9F6C1945A0DACEE"/>
  </w:style>
  <w:style w:type="paragraph" w:customStyle="1" w:styleId="9DB897626A174A2D8121F790F2E9B215">
    <w:name w:val="9DB897626A174A2D8121F790F2E9B215"/>
  </w:style>
  <w:style w:type="paragraph" w:customStyle="1" w:styleId="A5EAF7C6073445F488445E437ED6F6AD">
    <w:name w:val="A5EAF7C6073445F488445E437ED6F6AD"/>
  </w:style>
  <w:style w:type="paragraph" w:customStyle="1" w:styleId="0D25AE9D476841799469FEC5ACF6CE41">
    <w:name w:val="0D25AE9D476841799469FEC5ACF6CE41"/>
  </w:style>
  <w:style w:type="paragraph" w:customStyle="1" w:styleId="065C0734ECD742C192351708BB7B92A4">
    <w:name w:val="065C0734ECD742C192351708BB7B92A4"/>
    <w:rsid w:val="00154F3E"/>
  </w:style>
  <w:style w:type="paragraph" w:customStyle="1" w:styleId="A89ABFAEDA804E839A4A4836A0F49748">
    <w:name w:val="A89ABFAEDA804E839A4A4836A0F49748"/>
    <w:rsid w:val="00154F3E"/>
  </w:style>
  <w:style w:type="paragraph" w:customStyle="1" w:styleId="0F0D5BC3788646709F1344CA1A01FDDE">
    <w:name w:val="0F0D5BC3788646709F1344CA1A01FDDE"/>
    <w:rsid w:val="00154F3E"/>
  </w:style>
  <w:style w:type="paragraph" w:customStyle="1" w:styleId="02CBDEBE77B94542B18F43E46971909C">
    <w:name w:val="02CBDEBE77B94542B18F43E46971909C"/>
    <w:rsid w:val="00154F3E"/>
  </w:style>
  <w:style w:type="paragraph" w:customStyle="1" w:styleId="F2A3308A5EC94AEBADACC99AFEBABA15">
    <w:name w:val="F2A3308A5EC94AEBADACC99AFEBABA15"/>
    <w:rsid w:val="00154F3E"/>
  </w:style>
  <w:style w:type="paragraph" w:customStyle="1" w:styleId="FEFCAAEAB023464F806BC4A233AEE1F0">
    <w:name w:val="FEFCAAEAB023464F806BC4A233AEE1F0"/>
    <w:rsid w:val="00154F3E"/>
  </w:style>
  <w:style w:type="paragraph" w:customStyle="1" w:styleId="B59E0C43EAD341FDAFF648B130E4C81E">
    <w:name w:val="B59E0C43EAD341FDAFF648B130E4C81E"/>
    <w:rsid w:val="00154F3E"/>
  </w:style>
  <w:style w:type="paragraph" w:customStyle="1" w:styleId="2A7D714CEC9349B3B69206BEE2BC7EE2">
    <w:name w:val="2A7D714CEC9349B3B69206BEE2BC7EE2"/>
    <w:rsid w:val="00154F3E"/>
  </w:style>
  <w:style w:type="paragraph" w:customStyle="1" w:styleId="4633C24F4E5647FB8B9CE53462E43BBC">
    <w:name w:val="4633C24F4E5647FB8B9CE53462E43BBC"/>
    <w:rsid w:val="00154F3E"/>
  </w:style>
  <w:style w:type="paragraph" w:customStyle="1" w:styleId="FDD8F4FCD3BF45A8B7E8F719951FA04D">
    <w:name w:val="FDD8F4FCD3BF45A8B7E8F719951FA04D"/>
    <w:rsid w:val="00154F3E"/>
  </w:style>
  <w:style w:type="paragraph" w:customStyle="1" w:styleId="FBEE67BC7C8942579448430F8E73789B">
    <w:name w:val="FBEE67BC7C8942579448430F8E73789B"/>
    <w:rsid w:val="00154F3E"/>
  </w:style>
  <w:style w:type="paragraph" w:customStyle="1" w:styleId="009587E124CE4BFDB203000862636F1A">
    <w:name w:val="009587E124CE4BFDB203000862636F1A"/>
    <w:rsid w:val="00154F3E"/>
  </w:style>
  <w:style w:type="paragraph" w:customStyle="1" w:styleId="EA1A44768CE34025A670EE7196F725EC">
    <w:name w:val="EA1A44768CE34025A670EE7196F725EC"/>
    <w:rsid w:val="00154F3E"/>
  </w:style>
  <w:style w:type="paragraph" w:customStyle="1" w:styleId="5A6413DA50E94A629D4C6EC56B3FB609">
    <w:name w:val="5A6413DA50E94A629D4C6EC56B3FB609"/>
    <w:rsid w:val="00154F3E"/>
  </w:style>
  <w:style w:type="paragraph" w:customStyle="1" w:styleId="1C3491C9C3DB41598595F078CE2FE98F">
    <w:name w:val="1C3491C9C3DB41598595F078CE2FE98F"/>
    <w:rsid w:val="00154F3E"/>
  </w:style>
  <w:style w:type="paragraph" w:customStyle="1" w:styleId="12155B0B7B5B4270A3C2E1DBAC87B6D8">
    <w:name w:val="12155B0B7B5B4270A3C2E1DBAC87B6D8"/>
    <w:rsid w:val="00154F3E"/>
  </w:style>
  <w:style w:type="paragraph" w:customStyle="1" w:styleId="76BF1433F70542918A70BC7BAF5CFE75">
    <w:name w:val="76BF1433F70542918A70BC7BAF5CFE75"/>
    <w:rsid w:val="00154F3E"/>
  </w:style>
  <w:style w:type="paragraph" w:customStyle="1" w:styleId="C5626C29515A4CB48DFBF1EB9CF15820">
    <w:name w:val="C5626C29515A4CB48DFBF1EB9CF15820"/>
    <w:rsid w:val="00154F3E"/>
  </w:style>
  <w:style w:type="paragraph" w:customStyle="1" w:styleId="13C0E4D531F3430A820C7EC4DDBD4C65">
    <w:name w:val="13C0E4D531F3430A820C7EC4DDBD4C65"/>
    <w:rsid w:val="00154F3E"/>
  </w:style>
  <w:style w:type="paragraph" w:customStyle="1" w:styleId="05609B8AD30347DDA039244D072ADB25">
    <w:name w:val="05609B8AD30347DDA039244D072ADB25"/>
    <w:rsid w:val="00154F3E"/>
  </w:style>
  <w:style w:type="paragraph" w:customStyle="1" w:styleId="81E640B8F27F4384A2987744BC526D31">
    <w:name w:val="81E640B8F27F4384A2987744BC526D31"/>
    <w:rsid w:val="00154F3E"/>
  </w:style>
  <w:style w:type="paragraph" w:customStyle="1" w:styleId="D030537DC66E4711930562D12A6090A7">
    <w:name w:val="D030537DC66E4711930562D12A6090A7"/>
    <w:rsid w:val="00154F3E"/>
  </w:style>
  <w:style w:type="paragraph" w:customStyle="1" w:styleId="0147354021F0481A9D155458448DC1F9">
    <w:name w:val="0147354021F0481A9D155458448DC1F9"/>
    <w:rsid w:val="00154F3E"/>
  </w:style>
  <w:style w:type="paragraph" w:customStyle="1" w:styleId="E00459C20C144B3CBF6BC443667B5ACF">
    <w:name w:val="E00459C20C144B3CBF6BC443667B5ACF"/>
    <w:rsid w:val="00154F3E"/>
  </w:style>
  <w:style w:type="paragraph" w:customStyle="1" w:styleId="4056376411604F35AABF8431BD5E8683">
    <w:name w:val="4056376411604F35AABF8431BD5E8683"/>
    <w:rsid w:val="00154F3E"/>
  </w:style>
  <w:style w:type="paragraph" w:customStyle="1" w:styleId="C92D1AC631FB40F5A592046348080968">
    <w:name w:val="C92D1AC631FB40F5A592046348080968"/>
    <w:rsid w:val="00154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196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Kathryn Atherton</dc:creator>
  <cp:keywords/>
  <dc:description>Kathryn Atherton</dc:description>
  <cp:lastModifiedBy>Kathryn Atherton</cp:lastModifiedBy>
  <cp:revision>1</cp:revision>
  <dcterms:created xsi:type="dcterms:W3CDTF">2018-09-05T15:30:00Z</dcterms:created>
  <dcterms:modified xsi:type="dcterms:W3CDTF">2018-09-05T18:46:00Z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